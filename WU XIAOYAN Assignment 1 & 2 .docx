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780" w:rsidRDefault="00DE67C9">
      <w:pPr>
        <w:rPr>
          <w:rFonts w:hint="eastAsia"/>
          <w:b/>
          <w:sz w:val="32"/>
          <w:szCs w:val="32"/>
        </w:rPr>
      </w:pPr>
      <w:proofErr w:type="spellStart"/>
      <w:r w:rsidRPr="001020BD">
        <w:rPr>
          <w:rFonts w:hint="eastAsia"/>
          <w:b/>
          <w:sz w:val="32"/>
          <w:szCs w:val="32"/>
        </w:rPr>
        <w:t>Assignment</w:t>
      </w:r>
      <w:proofErr w:type="spellEnd"/>
      <w:r w:rsidRPr="001020BD">
        <w:rPr>
          <w:rFonts w:hint="eastAsia"/>
          <w:b/>
          <w:sz w:val="32"/>
          <w:szCs w:val="32"/>
        </w:rPr>
        <w:t xml:space="preserve"> 1</w:t>
      </w:r>
    </w:p>
    <w:p w:rsidR="00AB2F3D" w:rsidRPr="00AB2F3D" w:rsidRDefault="00AB2F3D">
      <w:pPr>
        <w:rPr>
          <w:rFonts w:hint="eastAsia"/>
          <w:b/>
        </w:rPr>
      </w:pPr>
      <w:r w:rsidRPr="00AB2F3D">
        <w:rPr>
          <w:rFonts w:hint="eastAsia"/>
          <w:b/>
        </w:rPr>
        <w:t>Scripts:</w:t>
      </w:r>
    </w:p>
    <w:p w:rsidR="00DE67C9" w:rsidRDefault="00DE67C9" w:rsidP="00DE67C9">
      <w:r>
        <w:t>x&lt;-c(-10:10)</w:t>
      </w:r>
    </w:p>
    <w:p w:rsidR="00DE67C9" w:rsidRDefault="00DE67C9" w:rsidP="00DE67C9">
      <w:r>
        <w:t>x&lt;-x*1</w:t>
      </w:r>
    </w:p>
    <w:p w:rsidR="00DE67C9" w:rsidRDefault="00DE67C9" w:rsidP="00AB2F3D">
      <w:pPr>
        <w:ind w:right="-284"/>
      </w:pPr>
      <w:r>
        <w:t>x</w:t>
      </w:r>
    </w:p>
    <w:p w:rsidR="00DE67C9" w:rsidRDefault="00DE67C9" w:rsidP="00DE67C9">
      <w:pPr>
        <w:rPr>
          <w:rFonts w:hint="eastAsia"/>
          <w:lang w:val="en-US"/>
        </w:rPr>
      </w:pPr>
      <w:r w:rsidRPr="00DE67C9">
        <w:rPr>
          <w:lang w:val="en-US"/>
        </w:rPr>
        <w:t>plot(x,2*cos(x),col="blue")</w:t>
      </w:r>
    </w:p>
    <w:p w:rsidR="00DE67C9" w:rsidRDefault="00DE67C9" w:rsidP="00DE67C9">
      <w:pPr>
        <w:rPr>
          <w:rFonts w:hint="eastAsia"/>
          <w:lang w:val="en-US"/>
        </w:rPr>
      </w:pPr>
    </w:p>
    <w:p w:rsidR="00DE67C9" w:rsidRPr="00AB2F3D" w:rsidRDefault="00DE67C9" w:rsidP="00DE67C9">
      <w:pPr>
        <w:rPr>
          <w:rFonts w:hint="eastAsia"/>
          <w:b/>
          <w:lang w:val="en-US"/>
        </w:rPr>
      </w:pPr>
      <w:r w:rsidRPr="00AB2F3D">
        <w:rPr>
          <w:rFonts w:hint="eastAsia"/>
          <w:b/>
          <w:lang w:val="en-US"/>
        </w:rPr>
        <w:t>output from R</w:t>
      </w:r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DE67C9" w:rsidRPr="00DE67C9" w:rsidTr="00DE67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E67C9" w:rsidRPr="00DE67C9" w:rsidRDefault="00DE67C9" w:rsidP="00DE6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DE67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x&lt;-c(-10:10)</w:t>
            </w:r>
          </w:p>
          <w:p w:rsidR="00DE67C9" w:rsidRPr="00DE67C9" w:rsidRDefault="00DE67C9" w:rsidP="00DE6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DE67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x&lt;-x*1</w:t>
            </w:r>
          </w:p>
          <w:p w:rsidR="00AB2F3D" w:rsidRPr="00AB2F3D" w:rsidRDefault="00AB2F3D" w:rsidP="00AB2F3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cwxi2kcpjb"/>
                <w:rFonts w:ascii="Lucida Console" w:hAnsi="Lucida Console"/>
                <w:color w:val="0000FF"/>
                <w:lang w:val="en-US"/>
              </w:rPr>
            </w:pPr>
            <w:r w:rsidRPr="00AB2F3D">
              <w:rPr>
                <w:rStyle w:val="gcwxi2kcpkb"/>
                <w:rFonts w:ascii="Lucida Console" w:hAnsi="Lucida Console"/>
                <w:color w:val="0000FF"/>
                <w:lang w:val="en-US"/>
              </w:rPr>
              <w:t xml:space="preserve">&gt; </w:t>
            </w:r>
            <w:r w:rsidRPr="00AB2F3D">
              <w:rPr>
                <w:rStyle w:val="gcwxi2kcpjb"/>
                <w:rFonts w:ascii="Lucida Console" w:hAnsi="Lucida Console"/>
                <w:color w:val="0000FF"/>
                <w:lang w:val="en-US"/>
              </w:rPr>
              <w:t>x</w:t>
            </w:r>
          </w:p>
          <w:p w:rsidR="00AB2F3D" w:rsidRPr="00AB2F3D" w:rsidRDefault="00AB2F3D" w:rsidP="00AB2F3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AB2F3D">
              <w:rPr>
                <w:rFonts w:ascii="Lucida Console" w:hAnsi="Lucida Console"/>
                <w:color w:val="000000"/>
                <w:lang w:val="en-US"/>
              </w:rPr>
              <w:t xml:space="preserve"> [1] -10  -9  -8  -7  -6  -5  -4  -3  -2  -1   0   1   2   3   4   5   6</w:t>
            </w:r>
          </w:p>
          <w:p w:rsidR="00AB2F3D" w:rsidRPr="00AB2F3D" w:rsidRDefault="00AB2F3D" w:rsidP="00AB2F3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lang w:val="en-US"/>
              </w:rPr>
            </w:pPr>
            <w:r w:rsidRPr="00AB2F3D">
              <w:rPr>
                <w:rFonts w:ascii="Lucida Console" w:hAnsi="Lucida Console"/>
                <w:color w:val="000000"/>
                <w:lang w:val="en-US"/>
              </w:rPr>
              <w:t>[18]   7   8   9  10</w:t>
            </w:r>
          </w:p>
          <w:p w:rsidR="00DE67C9" w:rsidRPr="00DE67C9" w:rsidRDefault="00DE67C9" w:rsidP="00DE6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DE67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plot(x,2*cos(x),col="blue")</w:t>
            </w:r>
          </w:p>
        </w:tc>
      </w:tr>
      <w:tr w:rsidR="00DE67C9" w:rsidRPr="00DE67C9" w:rsidTr="00DE67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E67C9" w:rsidRPr="00DE67C9" w:rsidRDefault="00DE67C9" w:rsidP="00DE67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DE67C9" w:rsidRPr="00DE67C9" w:rsidTr="00DE67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DE67C9" w:rsidRPr="00DE67C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E67C9" w:rsidRPr="00DE67C9" w:rsidRDefault="00DE67C9" w:rsidP="00DE67C9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DE67C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DE67C9" w:rsidRPr="00DE67C9" w:rsidRDefault="00DE67C9" w:rsidP="00DE67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DE67C9" w:rsidRDefault="00DE67C9" w:rsidP="00DE67C9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28E63B69" wp14:editId="19ED4C17">
            <wp:extent cx="5442508" cy="40739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547" cy="40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C9" w:rsidRPr="001020BD" w:rsidRDefault="00DE67C9" w:rsidP="00DE67C9">
      <w:pPr>
        <w:rPr>
          <w:rFonts w:hint="eastAsia"/>
          <w:b/>
          <w:sz w:val="32"/>
          <w:szCs w:val="32"/>
        </w:rPr>
      </w:pPr>
      <w:r w:rsidRPr="001020BD">
        <w:rPr>
          <w:rFonts w:hint="eastAsia"/>
          <w:b/>
          <w:sz w:val="32"/>
          <w:szCs w:val="32"/>
        </w:rPr>
        <w:t>Assignment 2</w:t>
      </w:r>
    </w:p>
    <w:p w:rsidR="00F71525" w:rsidRDefault="00F71525" w:rsidP="00DE67C9">
      <w:pPr>
        <w:rPr>
          <w:rFonts w:hint="eastAsia"/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 xml:space="preserve">ummary of the mutations identified in the </w:t>
      </w:r>
      <w:r w:rsidRPr="00F71525">
        <w:rPr>
          <w:rFonts w:hint="eastAsia"/>
          <w:i/>
          <w:lang w:val="en-US"/>
        </w:rPr>
        <w:t>BRAF</w:t>
      </w:r>
      <w:r>
        <w:rPr>
          <w:rFonts w:hint="eastAsia"/>
          <w:lang w:val="en-US"/>
        </w:rPr>
        <w:t xml:space="preserve"> gene. </w:t>
      </w:r>
    </w:p>
    <w:p w:rsidR="009D2B58" w:rsidRDefault="009D2B58" w:rsidP="00DE67C9">
      <w:pPr>
        <w:rPr>
          <w:rFonts w:hint="eastAsia"/>
          <w:lang w:val="en-US"/>
        </w:rPr>
      </w:pPr>
      <w:r>
        <w:rPr>
          <w:lang w:val="en-US"/>
        </w:rPr>
        <w:lastRenderedPageBreak/>
        <w:t>T</w:t>
      </w:r>
      <w:r>
        <w:rPr>
          <w:rFonts w:hint="eastAsia"/>
          <w:lang w:val="en-US"/>
        </w:rPr>
        <w:t>he data acquisition process:</w:t>
      </w:r>
    </w:p>
    <w:p w:rsidR="009D2B58" w:rsidRDefault="009D2B58" w:rsidP="00DE67C9">
      <w:pPr>
        <w:rPr>
          <w:rFonts w:hint="eastAsia"/>
          <w:lang w:val="en-US"/>
        </w:rPr>
      </w:pPr>
      <w:r>
        <w:rPr>
          <w:lang w:val="en-US"/>
        </w:rPr>
        <w:t>F</w:t>
      </w:r>
      <w:r>
        <w:rPr>
          <w:rFonts w:hint="eastAsia"/>
          <w:lang w:val="en-US"/>
        </w:rPr>
        <w:t xml:space="preserve">irst of all, go to website </w:t>
      </w:r>
      <w:hyperlink r:id="rId6" w:history="1">
        <w:r w:rsidRPr="004467BB">
          <w:rPr>
            <w:rStyle w:val="Hyperlink"/>
            <w:lang w:val="en-US"/>
          </w:rPr>
          <w:t>http://www.cbioportal.org/</w:t>
        </w:r>
      </w:hyperlink>
      <w:r>
        <w:rPr>
          <w:rFonts w:hint="eastAsia"/>
          <w:lang w:val="en-US"/>
        </w:rPr>
        <w:t xml:space="preserve">  and then from Select Cancer Study, choose the </w:t>
      </w:r>
      <w:proofErr w:type="spellStart"/>
      <w:r>
        <w:rPr>
          <w:rFonts w:hint="eastAsia"/>
          <w:lang w:val="en-US"/>
        </w:rPr>
        <w:t>tcga</w:t>
      </w:r>
      <w:proofErr w:type="spellEnd"/>
      <w:r>
        <w:rPr>
          <w:rFonts w:hint="eastAsia"/>
          <w:lang w:val="en-US"/>
        </w:rPr>
        <w:t xml:space="preserve">, and then go to click Thyroid and it would become filled square, </w:t>
      </w:r>
    </w:p>
    <w:p w:rsidR="009D2B58" w:rsidRDefault="009D2B58" w:rsidP="00DE67C9">
      <w:pPr>
        <w:rPr>
          <w:rFonts w:hint="eastAsia"/>
          <w:lang w:val="en-US"/>
        </w:rPr>
      </w:pPr>
      <w:r>
        <w:rPr>
          <w:rFonts w:hint="eastAsia"/>
          <w:lang w:val="en-US"/>
        </w:rPr>
        <w:t>From Select Data Type Priority, click only mutation</w:t>
      </w:r>
    </w:p>
    <w:p w:rsidR="009D2B58" w:rsidRDefault="009D2B58" w:rsidP="00DE67C9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And type in </w:t>
      </w:r>
      <w:r w:rsidRPr="001020BD">
        <w:rPr>
          <w:rFonts w:hint="eastAsia"/>
          <w:i/>
          <w:lang w:val="en-US"/>
        </w:rPr>
        <w:t>BRAF</w:t>
      </w:r>
      <w:r>
        <w:rPr>
          <w:rFonts w:hint="eastAsia"/>
          <w:lang w:val="en-US"/>
        </w:rPr>
        <w:t>, summit it.</w:t>
      </w:r>
    </w:p>
    <w:p w:rsidR="009D2B58" w:rsidRDefault="009D2B58" w:rsidP="00DE67C9">
      <w:pPr>
        <w:rPr>
          <w:rFonts w:hint="eastAsia"/>
          <w:lang w:val="en-US"/>
        </w:rPr>
      </w:pPr>
      <w:hyperlink r:id="rId7" w:history="1">
        <w:r w:rsidRPr="004467BB">
          <w:rPr>
            <w:rStyle w:val="Hyperlink"/>
            <w:lang w:val="en-US"/>
          </w:rPr>
          <w:t>http://www.cbioportal.org/cross_cancer.do?cancer_study_list=&amp;cancer_study_id=all&amp;data_priority=1&amp;case_ids=&amp;patient_case_select=sample&amp;gene_set_choice=user-defined-list&amp;gene_list=BRAF&amp;clinical_param_selection=null&amp;tab_index=tab_visualize&amp;Action=Submit&amp;Action=Submit#crosscancer/overview/1/BRAF/thca_tcga%2Cthca_tcga_pub</w:t>
        </w:r>
      </w:hyperlink>
    </w:p>
    <w:p w:rsidR="009D2B58" w:rsidRDefault="009D2B58" w:rsidP="00DE67C9">
      <w:pPr>
        <w:rPr>
          <w:rFonts w:hint="eastAsia"/>
          <w:lang w:val="en-US"/>
        </w:rPr>
      </w:pPr>
      <w:r>
        <w:rPr>
          <w:rFonts w:hint="eastAsia"/>
          <w:lang w:val="en-US"/>
        </w:rPr>
        <w:t>and then click the Thyroid (TCGA pub),</w:t>
      </w:r>
    </w:p>
    <w:p w:rsidR="009D2B58" w:rsidRDefault="009D2B58" w:rsidP="00DE67C9">
      <w:pPr>
        <w:rPr>
          <w:rFonts w:hint="eastAsia"/>
          <w:lang w:val="en-US"/>
        </w:rPr>
      </w:pPr>
      <w:hyperlink r:id="rId8" w:history="1">
        <w:r w:rsidRPr="004467BB">
          <w:rPr>
            <w:rStyle w:val="Hyperlink"/>
            <w:lang w:val="en-US"/>
          </w:rPr>
          <w:t>http://www.cbioportal.org/index.do?tab_index=tab_visualize&amp;cancer_study_id=thca_tcga_pub&amp;genetic_profile_ids_PROFILE_MUTATION_EXTENDED=thca_tcga_pub_mutations&amp;genetic_profile_ids_PROFILE_COPY_NUMBER_ALTERATION=&amp;Z_SCORE_THRESHOLD=2.0&amp;case_set_id=thca_tcga_pub_sequenced&amp;case_ids=&amp;gene_list=BRAF&amp;gene_set_choice=user-defined-list&amp;Action=Submit&amp;show_samples=false&amp;</w:t>
        </w:r>
      </w:hyperlink>
    </w:p>
    <w:p w:rsidR="00EB1A99" w:rsidRDefault="002709A2" w:rsidP="00EB1A99">
      <w:pPr>
        <w:rPr>
          <w:rFonts w:hint="eastAsia"/>
          <w:lang w:val="en-US"/>
        </w:rPr>
      </w:pPr>
      <w:r>
        <w:rPr>
          <w:rFonts w:hint="eastAsia"/>
          <w:lang w:val="en-US"/>
        </w:rPr>
        <w:t>download tab-delimited format, input to R program, and then attach it.</w:t>
      </w:r>
      <w:r w:rsidR="00EB1A99">
        <w:rPr>
          <w:rFonts w:hint="eastAsia"/>
          <w:lang w:val="en-US"/>
        </w:rPr>
        <w:t xml:space="preserve"> </w:t>
      </w:r>
      <w:r w:rsidR="00EB1A99">
        <w:rPr>
          <w:rFonts w:hint="eastAsia"/>
          <w:lang w:val="en-US"/>
        </w:rPr>
        <w:t>Generate a graph that show the number of individuals with a mutation at that position.</w:t>
      </w:r>
    </w:p>
    <w:p w:rsidR="002709A2" w:rsidRDefault="00EB1A99" w:rsidP="00DE67C9">
      <w:pPr>
        <w:rPr>
          <w:rFonts w:hint="eastAsia"/>
          <w:b/>
          <w:lang w:val="en-US"/>
        </w:rPr>
      </w:pPr>
      <w:r w:rsidRPr="00EB1A99">
        <w:rPr>
          <w:rFonts w:hint="eastAsia"/>
          <w:b/>
          <w:lang w:val="en-US"/>
        </w:rPr>
        <w:t>Scripts:</w:t>
      </w:r>
    </w:p>
    <w:p w:rsidR="008262B6" w:rsidRPr="00EB1A99" w:rsidRDefault="008262B6" w:rsidP="00DE67C9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# the exact distance</w:t>
      </w:r>
    </w:p>
    <w:p w:rsidR="00903F59" w:rsidRDefault="00903F59" w:rsidP="00DE67C9">
      <w:pPr>
        <w:rPr>
          <w:rFonts w:hint="eastAsia"/>
          <w:lang w:val="en-US"/>
        </w:rPr>
      </w:pPr>
      <w:r w:rsidRPr="00903F59">
        <w:rPr>
          <w:lang w:val="en-US"/>
        </w:rPr>
        <w:t>plot(</w:t>
      </w:r>
      <w:proofErr w:type="spellStart"/>
      <w:r w:rsidRPr="00903F59">
        <w:rPr>
          <w:lang w:val="en-US"/>
        </w:rPr>
        <w:t>Start.Pos</w:t>
      </w:r>
      <w:proofErr w:type="spellEnd"/>
      <w:r w:rsidRPr="00903F59">
        <w:rPr>
          <w:lang w:val="en-US"/>
        </w:rPr>
        <w:t>,</w:t>
      </w:r>
      <w:r>
        <w:rPr>
          <w:rFonts w:hint="eastAsia"/>
          <w:lang w:val="en-US"/>
        </w:rPr>
        <w:t xml:space="preserve"> </w:t>
      </w:r>
      <w:proofErr w:type="spellStart"/>
      <w:r w:rsidRPr="00903F59">
        <w:rPr>
          <w:lang w:val="en-US"/>
        </w:rPr>
        <w:t>X.Mut.in.Sample</w:t>
      </w:r>
      <w:proofErr w:type="spellEnd"/>
      <w:r w:rsidRPr="00903F59">
        <w:rPr>
          <w:lang w:val="en-US"/>
        </w:rPr>
        <w:t>)</w:t>
      </w:r>
    </w:p>
    <w:p w:rsidR="00903F59" w:rsidRDefault="00903F59" w:rsidP="00DE67C9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6D9CCF30" wp14:editId="1D925BB1">
            <wp:extent cx="4103827" cy="35405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757" cy="355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106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5C017C" w:rsidRPr="005C017C" w:rsidTr="00AD67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C017C" w:rsidRPr="005C017C" w:rsidRDefault="005C017C" w:rsidP="00EB1A99">
            <w:pP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5C017C" w:rsidRPr="005C017C" w:rsidTr="00AD67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5C017C" w:rsidRPr="005C017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C017C" w:rsidRPr="005C017C" w:rsidRDefault="005C017C" w:rsidP="00D95920">
                  <w:pPr>
                    <w:spacing w:after="0" w:line="0" w:lineRule="atLeast"/>
                    <w:rPr>
                      <w:rFonts w:ascii="Lucida Console" w:hAnsi="Lucida Console" w:cs="Times New Roman" w:hint="eastAsia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5C017C" w:rsidRPr="005C017C" w:rsidRDefault="005C017C" w:rsidP="005C017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8262B6" w:rsidRDefault="008262B6" w:rsidP="00D95920">
      <w:pPr>
        <w:rPr>
          <w:rFonts w:hint="eastAsia"/>
          <w:lang w:val="en-US"/>
        </w:rPr>
      </w:pPr>
    </w:p>
    <w:p w:rsidR="008262B6" w:rsidRDefault="008262B6" w:rsidP="00D95920">
      <w:pPr>
        <w:rPr>
          <w:rFonts w:hint="eastAsia"/>
          <w:b/>
          <w:lang w:val="en-US"/>
        </w:rPr>
      </w:pPr>
      <w:r w:rsidRPr="008262B6">
        <w:rPr>
          <w:rFonts w:hint="eastAsia"/>
          <w:b/>
          <w:lang w:val="en-US"/>
        </w:rPr>
        <w:t>Scripts:</w:t>
      </w:r>
    </w:p>
    <w:p w:rsidR="008262B6" w:rsidRPr="008262B6" w:rsidRDefault="008262B6" w:rsidP="00D95920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#transform the exact distance into factors</w:t>
      </w:r>
    </w:p>
    <w:p w:rsidR="00AD6798" w:rsidRDefault="00983B31" w:rsidP="00D95920">
      <w:pPr>
        <w:rPr>
          <w:rFonts w:hint="eastAsia"/>
          <w:lang w:val="en-US"/>
        </w:rPr>
      </w:pPr>
      <w:proofErr w:type="spellStart"/>
      <w:r w:rsidRPr="00983B31">
        <w:rPr>
          <w:lang w:val="en-US"/>
        </w:rPr>
        <w:t>Start.Pos</w:t>
      </w:r>
      <w:proofErr w:type="spellEnd"/>
    </w:p>
    <w:p w:rsidR="00983B31" w:rsidRPr="00983B31" w:rsidRDefault="00983B31" w:rsidP="00983B31">
      <w:pPr>
        <w:rPr>
          <w:lang w:val="en-US"/>
        </w:rPr>
      </w:pPr>
      <w:r w:rsidRPr="00983B31">
        <w:rPr>
          <w:lang w:val="en-US"/>
        </w:rPr>
        <w:t>levels(</w:t>
      </w:r>
      <w:proofErr w:type="spellStart"/>
      <w:r w:rsidRPr="00983B31">
        <w:rPr>
          <w:lang w:val="en-US"/>
        </w:rPr>
        <w:t>as.factor</w:t>
      </w:r>
      <w:proofErr w:type="spellEnd"/>
      <w:r w:rsidRPr="00983B31">
        <w:rPr>
          <w:lang w:val="en-US"/>
        </w:rPr>
        <w:t>(</w:t>
      </w:r>
      <w:proofErr w:type="spellStart"/>
      <w:r w:rsidRPr="00983B31">
        <w:rPr>
          <w:lang w:val="en-US"/>
        </w:rPr>
        <w:t>Start.Pos</w:t>
      </w:r>
      <w:proofErr w:type="spellEnd"/>
      <w:r w:rsidRPr="00983B31">
        <w:rPr>
          <w:lang w:val="en-US"/>
        </w:rPr>
        <w:t>))</w:t>
      </w:r>
    </w:p>
    <w:p w:rsidR="00983B31" w:rsidRDefault="00983B31" w:rsidP="00983B31">
      <w:pPr>
        <w:rPr>
          <w:rFonts w:hint="eastAsia"/>
          <w:lang w:val="en-US"/>
        </w:rPr>
      </w:pPr>
      <w:r w:rsidRPr="00983B31">
        <w:rPr>
          <w:lang w:val="en-US"/>
        </w:rPr>
        <w:t>plot(</w:t>
      </w:r>
      <w:proofErr w:type="spellStart"/>
      <w:r w:rsidRPr="00983B31">
        <w:rPr>
          <w:lang w:val="en-US"/>
        </w:rPr>
        <w:t>as.factor</w:t>
      </w:r>
      <w:proofErr w:type="spellEnd"/>
      <w:r w:rsidRPr="00983B31">
        <w:rPr>
          <w:lang w:val="en-US"/>
        </w:rPr>
        <w:t>(</w:t>
      </w:r>
      <w:proofErr w:type="spellStart"/>
      <w:r w:rsidRPr="00983B31">
        <w:rPr>
          <w:lang w:val="en-US"/>
        </w:rPr>
        <w:t>Start.Pos</w:t>
      </w:r>
      <w:proofErr w:type="spellEnd"/>
      <w:r w:rsidRPr="00983B31">
        <w:rPr>
          <w:lang w:val="en-US"/>
        </w:rPr>
        <w:t>))</w:t>
      </w:r>
    </w:p>
    <w:p w:rsidR="008262B6" w:rsidRPr="008262B6" w:rsidRDefault="008262B6" w:rsidP="00983B31">
      <w:pPr>
        <w:rPr>
          <w:rFonts w:hint="eastAsia"/>
          <w:b/>
          <w:lang w:val="en-US"/>
        </w:rPr>
      </w:pPr>
      <w:r>
        <w:rPr>
          <w:rFonts w:hint="eastAsia"/>
          <w:b/>
          <w:lang w:val="en-US"/>
        </w:rPr>
        <w:t>O</w:t>
      </w:r>
      <w:r w:rsidRPr="008262B6">
        <w:rPr>
          <w:rFonts w:hint="eastAsia"/>
          <w:b/>
          <w:lang w:val="en-US"/>
        </w:rPr>
        <w:t>utput from R: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8262B6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proofErr w:type="spellStart"/>
      <w:r w:rsidRPr="008262B6">
        <w:rPr>
          <w:rStyle w:val="gcwxi2kcpjb"/>
          <w:rFonts w:ascii="Lucida Console" w:hAnsi="Lucida Console"/>
          <w:color w:val="0000FF"/>
          <w:lang w:val="en-US"/>
        </w:rPr>
        <w:t>Start.Pos</w:t>
      </w:r>
      <w:proofErr w:type="spellEnd"/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 [1] 140453135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 [9]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[17]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[25]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[33]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[41]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[49]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[57]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[65]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[73]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[81]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[89]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 xml:space="preserve"> [97]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[105]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[113]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[121]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[129]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[137]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[145]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[153]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[161]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[169]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lastRenderedPageBreak/>
        <w:t>[177]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[185]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[193]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[201]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[209]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[217]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[225] 140453136 140453136 140453136 140453136 140453136 140453136 140453136 140453136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[233] 140453136 140453136 140453136 140453134        -1        -1        -1        -1</w:t>
      </w:r>
    </w:p>
    <w:p w:rsidR="00983B31" w:rsidRPr="008262B6" w:rsidRDefault="00983B31" w:rsidP="00983B3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262B6">
        <w:rPr>
          <w:rFonts w:ascii="Lucida Console" w:hAnsi="Lucida Console"/>
          <w:color w:val="000000"/>
          <w:lang w:val="en-US"/>
        </w:rPr>
        <w:t>[241]        -1        -1 140477827 140477832 140453194 140453164</w:t>
      </w:r>
    </w:p>
    <w:p w:rsidR="00983B31" w:rsidRDefault="00983B31" w:rsidP="00983B31">
      <w:pPr>
        <w:rPr>
          <w:rFonts w:hint="eastAsia"/>
          <w:lang w:val="en-US"/>
        </w:rPr>
      </w:pPr>
    </w:p>
    <w:tbl>
      <w:tblPr>
        <w:tblW w:w="106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95"/>
      </w:tblGrid>
      <w:tr w:rsidR="00983B31" w:rsidRPr="00983B31" w:rsidTr="00983B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levels(</w:t>
            </w:r>
            <w:proofErr w:type="spellStart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Start.Pos</w:t>
            </w:r>
            <w:proofErr w:type="spellEnd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)</w:t>
            </w:r>
          </w:p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NULL</w:t>
            </w:r>
          </w:p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levels(</w:t>
            </w:r>
            <w:proofErr w:type="spellStart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as.factor</w:t>
            </w:r>
            <w:proofErr w:type="spellEnd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Start.Pos</w:t>
            </w:r>
            <w:proofErr w:type="spellEnd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))</w:t>
            </w:r>
          </w:p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[1] "-1"        "140453134" "140453135" "140453136" "140453164" "140453194"</w:t>
            </w:r>
          </w:p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[7] "140477827" "140477832"</w:t>
            </w:r>
          </w:p>
          <w:p w:rsidR="00983B31" w:rsidRPr="00983B31" w:rsidRDefault="00983B31" w:rsidP="00983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plot(</w:t>
            </w:r>
            <w:proofErr w:type="spellStart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as.factor</w:t>
            </w:r>
            <w:proofErr w:type="spellEnd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(</w:t>
            </w:r>
            <w:proofErr w:type="spellStart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Start.Pos</w:t>
            </w:r>
            <w:proofErr w:type="spellEnd"/>
            <w:r w:rsidRPr="00983B3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))</w:t>
            </w:r>
          </w:p>
        </w:tc>
      </w:tr>
      <w:tr w:rsidR="00983B31" w:rsidRPr="00983B31" w:rsidTr="00983B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83B31" w:rsidRPr="00983B31" w:rsidRDefault="00983B31" w:rsidP="00983B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83B31" w:rsidRPr="00983B31" w:rsidTr="00983B3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60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05"/>
            </w:tblGrid>
            <w:tr w:rsidR="00983B31" w:rsidRPr="00983B3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83B31" w:rsidRPr="00983B31" w:rsidRDefault="00983B31" w:rsidP="00983B31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83B3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2A57691B" wp14:editId="538BB503">
                        <wp:extent cx="5392961" cy="4186052"/>
                        <wp:effectExtent l="0" t="0" r="0" b="508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2529" cy="41857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83B31" w:rsidRPr="00983B31" w:rsidRDefault="00983B31" w:rsidP="00983B3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83B31" w:rsidRPr="00D95920" w:rsidRDefault="00983B31" w:rsidP="00983B31">
      <w:pPr>
        <w:rPr>
          <w:lang w:val="en-US"/>
        </w:rPr>
      </w:pPr>
    </w:p>
    <w:sectPr w:rsidR="00983B31" w:rsidRPr="00D95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7C9"/>
    <w:rsid w:val="00003AD6"/>
    <w:rsid w:val="00004FD1"/>
    <w:rsid w:val="000165E5"/>
    <w:rsid w:val="00022C00"/>
    <w:rsid w:val="0005632D"/>
    <w:rsid w:val="00064F88"/>
    <w:rsid w:val="00070345"/>
    <w:rsid w:val="00073EAC"/>
    <w:rsid w:val="0007639E"/>
    <w:rsid w:val="000819DB"/>
    <w:rsid w:val="00083223"/>
    <w:rsid w:val="00087ED1"/>
    <w:rsid w:val="00090BD4"/>
    <w:rsid w:val="00096A5C"/>
    <w:rsid w:val="000A1EA3"/>
    <w:rsid w:val="000B208E"/>
    <w:rsid w:val="000B3F92"/>
    <w:rsid w:val="000D5A78"/>
    <w:rsid w:val="000D648E"/>
    <w:rsid w:val="000E1B31"/>
    <w:rsid w:val="000E27B5"/>
    <w:rsid w:val="000E5C79"/>
    <w:rsid w:val="000E72FB"/>
    <w:rsid w:val="000F7279"/>
    <w:rsid w:val="001020BD"/>
    <w:rsid w:val="0010363F"/>
    <w:rsid w:val="001051B0"/>
    <w:rsid w:val="001174F8"/>
    <w:rsid w:val="00120EFD"/>
    <w:rsid w:val="0015524D"/>
    <w:rsid w:val="00177DFE"/>
    <w:rsid w:val="001A656B"/>
    <w:rsid w:val="001E66E6"/>
    <w:rsid w:val="00210FE0"/>
    <w:rsid w:val="00213737"/>
    <w:rsid w:val="00214959"/>
    <w:rsid w:val="0022753A"/>
    <w:rsid w:val="00253DA3"/>
    <w:rsid w:val="00256132"/>
    <w:rsid w:val="002567D9"/>
    <w:rsid w:val="00256BFD"/>
    <w:rsid w:val="00262C5D"/>
    <w:rsid w:val="00266F2B"/>
    <w:rsid w:val="002709A2"/>
    <w:rsid w:val="00272FE5"/>
    <w:rsid w:val="00280467"/>
    <w:rsid w:val="0028716E"/>
    <w:rsid w:val="002922B4"/>
    <w:rsid w:val="002B0262"/>
    <w:rsid w:val="002F0478"/>
    <w:rsid w:val="00306BAC"/>
    <w:rsid w:val="0031560C"/>
    <w:rsid w:val="0032379B"/>
    <w:rsid w:val="00325DE1"/>
    <w:rsid w:val="0034554B"/>
    <w:rsid w:val="00345E47"/>
    <w:rsid w:val="003461AB"/>
    <w:rsid w:val="00347796"/>
    <w:rsid w:val="00370221"/>
    <w:rsid w:val="00376EF2"/>
    <w:rsid w:val="003912CD"/>
    <w:rsid w:val="00395B27"/>
    <w:rsid w:val="00396F5D"/>
    <w:rsid w:val="003A36C5"/>
    <w:rsid w:val="003A5A13"/>
    <w:rsid w:val="003B4C59"/>
    <w:rsid w:val="003D47FF"/>
    <w:rsid w:val="003E3F5A"/>
    <w:rsid w:val="003F4C96"/>
    <w:rsid w:val="003F51A1"/>
    <w:rsid w:val="003F7B41"/>
    <w:rsid w:val="00406275"/>
    <w:rsid w:val="004121A5"/>
    <w:rsid w:val="0041599D"/>
    <w:rsid w:val="0042225C"/>
    <w:rsid w:val="00423E18"/>
    <w:rsid w:val="004243F7"/>
    <w:rsid w:val="004460C6"/>
    <w:rsid w:val="00450D93"/>
    <w:rsid w:val="00457CD6"/>
    <w:rsid w:val="00464C62"/>
    <w:rsid w:val="004657E8"/>
    <w:rsid w:val="00467261"/>
    <w:rsid w:val="00476A9A"/>
    <w:rsid w:val="00476D3E"/>
    <w:rsid w:val="00482E47"/>
    <w:rsid w:val="004832AA"/>
    <w:rsid w:val="004870E6"/>
    <w:rsid w:val="0049011C"/>
    <w:rsid w:val="00493910"/>
    <w:rsid w:val="004A077A"/>
    <w:rsid w:val="004D3D00"/>
    <w:rsid w:val="004D5C7B"/>
    <w:rsid w:val="004D6C28"/>
    <w:rsid w:val="004F3B04"/>
    <w:rsid w:val="004F4B94"/>
    <w:rsid w:val="005046F3"/>
    <w:rsid w:val="00517BC6"/>
    <w:rsid w:val="00517C6D"/>
    <w:rsid w:val="005213B9"/>
    <w:rsid w:val="00531257"/>
    <w:rsid w:val="005356B4"/>
    <w:rsid w:val="005402BF"/>
    <w:rsid w:val="00555DB4"/>
    <w:rsid w:val="00557236"/>
    <w:rsid w:val="00557EA9"/>
    <w:rsid w:val="00567D66"/>
    <w:rsid w:val="0057548F"/>
    <w:rsid w:val="00585D78"/>
    <w:rsid w:val="00591770"/>
    <w:rsid w:val="005B196C"/>
    <w:rsid w:val="005C017C"/>
    <w:rsid w:val="005C65B2"/>
    <w:rsid w:val="005D7E95"/>
    <w:rsid w:val="005E45E5"/>
    <w:rsid w:val="005E46F7"/>
    <w:rsid w:val="005E7789"/>
    <w:rsid w:val="006177D6"/>
    <w:rsid w:val="00617CFD"/>
    <w:rsid w:val="00621286"/>
    <w:rsid w:val="00625294"/>
    <w:rsid w:val="006262DB"/>
    <w:rsid w:val="00632A7C"/>
    <w:rsid w:val="00632DCE"/>
    <w:rsid w:val="0064370A"/>
    <w:rsid w:val="00651A19"/>
    <w:rsid w:val="006839F2"/>
    <w:rsid w:val="00692389"/>
    <w:rsid w:val="006948ED"/>
    <w:rsid w:val="006A61A5"/>
    <w:rsid w:val="006B79F5"/>
    <w:rsid w:val="006C537D"/>
    <w:rsid w:val="006C645D"/>
    <w:rsid w:val="006D0324"/>
    <w:rsid w:val="006F28F8"/>
    <w:rsid w:val="00701D82"/>
    <w:rsid w:val="00707424"/>
    <w:rsid w:val="007309C0"/>
    <w:rsid w:val="00757480"/>
    <w:rsid w:val="007619E1"/>
    <w:rsid w:val="00765920"/>
    <w:rsid w:val="00767CCB"/>
    <w:rsid w:val="007712BE"/>
    <w:rsid w:val="00787C02"/>
    <w:rsid w:val="00794E1E"/>
    <w:rsid w:val="007962E2"/>
    <w:rsid w:val="007B06A0"/>
    <w:rsid w:val="007B4C77"/>
    <w:rsid w:val="00804CF2"/>
    <w:rsid w:val="00804DA9"/>
    <w:rsid w:val="00815FF9"/>
    <w:rsid w:val="00822E3D"/>
    <w:rsid w:val="00823BD4"/>
    <w:rsid w:val="008262B6"/>
    <w:rsid w:val="00827A08"/>
    <w:rsid w:val="0085414D"/>
    <w:rsid w:val="008701D1"/>
    <w:rsid w:val="00871CB3"/>
    <w:rsid w:val="00874173"/>
    <w:rsid w:val="00874DCC"/>
    <w:rsid w:val="00882DAC"/>
    <w:rsid w:val="00883B07"/>
    <w:rsid w:val="00886AF7"/>
    <w:rsid w:val="00892A2E"/>
    <w:rsid w:val="008B1E5F"/>
    <w:rsid w:val="008C42E6"/>
    <w:rsid w:val="008C6721"/>
    <w:rsid w:val="008C72C7"/>
    <w:rsid w:val="00900208"/>
    <w:rsid w:val="009008C0"/>
    <w:rsid w:val="009010F1"/>
    <w:rsid w:val="00903F59"/>
    <w:rsid w:val="00911099"/>
    <w:rsid w:val="00911D6C"/>
    <w:rsid w:val="009140A1"/>
    <w:rsid w:val="0091441C"/>
    <w:rsid w:val="0093495F"/>
    <w:rsid w:val="00940E4B"/>
    <w:rsid w:val="009450A0"/>
    <w:rsid w:val="00953DE0"/>
    <w:rsid w:val="0096059E"/>
    <w:rsid w:val="00960887"/>
    <w:rsid w:val="00961CDA"/>
    <w:rsid w:val="00967354"/>
    <w:rsid w:val="00972BBE"/>
    <w:rsid w:val="00983B31"/>
    <w:rsid w:val="00983FF9"/>
    <w:rsid w:val="009932D9"/>
    <w:rsid w:val="009A0DDD"/>
    <w:rsid w:val="009A711A"/>
    <w:rsid w:val="009D07DF"/>
    <w:rsid w:val="009D2B58"/>
    <w:rsid w:val="009D30F6"/>
    <w:rsid w:val="009D4780"/>
    <w:rsid w:val="009E486E"/>
    <w:rsid w:val="009F1096"/>
    <w:rsid w:val="009F67C8"/>
    <w:rsid w:val="00A03C52"/>
    <w:rsid w:val="00A27E1A"/>
    <w:rsid w:val="00A30EEB"/>
    <w:rsid w:val="00A323E2"/>
    <w:rsid w:val="00A35B85"/>
    <w:rsid w:val="00A36267"/>
    <w:rsid w:val="00A55E26"/>
    <w:rsid w:val="00A61233"/>
    <w:rsid w:val="00A73C1E"/>
    <w:rsid w:val="00A76C72"/>
    <w:rsid w:val="00A83D3D"/>
    <w:rsid w:val="00A94264"/>
    <w:rsid w:val="00AB27CE"/>
    <w:rsid w:val="00AB2F3D"/>
    <w:rsid w:val="00AC4FB3"/>
    <w:rsid w:val="00AD6798"/>
    <w:rsid w:val="00AE0E5E"/>
    <w:rsid w:val="00AE5244"/>
    <w:rsid w:val="00AE74FA"/>
    <w:rsid w:val="00B24196"/>
    <w:rsid w:val="00B24CC7"/>
    <w:rsid w:val="00B2625D"/>
    <w:rsid w:val="00B3709B"/>
    <w:rsid w:val="00B6035A"/>
    <w:rsid w:val="00B6766E"/>
    <w:rsid w:val="00B80907"/>
    <w:rsid w:val="00B95E3A"/>
    <w:rsid w:val="00BA1508"/>
    <w:rsid w:val="00BA6D47"/>
    <w:rsid w:val="00BB3FB5"/>
    <w:rsid w:val="00BB5CBB"/>
    <w:rsid w:val="00BC723C"/>
    <w:rsid w:val="00BD6B27"/>
    <w:rsid w:val="00BE18B8"/>
    <w:rsid w:val="00C37D14"/>
    <w:rsid w:val="00C63862"/>
    <w:rsid w:val="00C6432F"/>
    <w:rsid w:val="00C71F65"/>
    <w:rsid w:val="00CB1172"/>
    <w:rsid w:val="00CB420C"/>
    <w:rsid w:val="00CB654D"/>
    <w:rsid w:val="00CC57B6"/>
    <w:rsid w:val="00CD6292"/>
    <w:rsid w:val="00D04945"/>
    <w:rsid w:val="00D11ACD"/>
    <w:rsid w:val="00D179C9"/>
    <w:rsid w:val="00D379DE"/>
    <w:rsid w:val="00D37F60"/>
    <w:rsid w:val="00D43DD6"/>
    <w:rsid w:val="00D55EBB"/>
    <w:rsid w:val="00D61891"/>
    <w:rsid w:val="00D7511C"/>
    <w:rsid w:val="00D91686"/>
    <w:rsid w:val="00D95920"/>
    <w:rsid w:val="00DA2B19"/>
    <w:rsid w:val="00DD66F1"/>
    <w:rsid w:val="00DE4039"/>
    <w:rsid w:val="00DE67C9"/>
    <w:rsid w:val="00DF60CE"/>
    <w:rsid w:val="00E07CFF"/>
    <w:rsid w:val="00E171E5"/>
    <w:rsid w:val="00E36F72"/>
    <w:rsid w:val="00E46F29"/>
    <w:rsid w:val="00E5696E"/>
    <w:rsid w:val="00E61BFD"/>
    <w:rsid w:val="00E8082B"/>
    <w:rsid w:val="00E90B80"/>
    <w:rsid w:val="00EA005D"/>
    <w:rsid w:val="00EA0D5B"/>
    <w:rsid w:val="00EB1A99"/>
    <w:rsid w:val="00EC6C14"/>
    <w:rsid w:val="00ED689E"/>
    <w:rsid w:val="00EE1F1C"/>
    <w:rsid w:val="00EE3C24"/>
    <w:rsid w:val="00EE663C"/>
    <w:rsid w:val="00F449FC"/>
    <w:rsid w:val="00F514FF"/>
    <w:rsid w:val="00F55BDC"/>
    <w:rsid w:val="00F577BA"/>
    <w:rsid w:val="00F63ED8"/>
    <w:rsid w:val="00F66728"/>
    <w:rsid w:val="00F71525"/>
    <w:rsid w:val="00F71600"/>
    <w:rsid w:val="00F763E2"/>
    <w:rsid w:val="00FA2114"/>
    <w:rsid w:val="00FC4299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6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7C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E67C9"/>
  </w:style>
  <w:style w:type="character" w:customStyle="1" w:styleId="gcwxi2kcpjb">
    <w:name w:val="gcwxi2kcpjb"/>
    <w:basedOn w:val="DefaultParagraphFont"/>
    <w:rsid w:val="00DE67C9"/>
  </w:style>
  <w:style w:type="paragraph" w:styleId="BalloonText">
    <w:name w:val="Balloon Text"/>
    <w:basedOn w:val="Normal"/>
    <w:link w:val="BalloonTextChar"/>
    <w:uiPriority w:val="99"/>
    <w:semiHidden/>
    <w:unhideWhenUsed/>
    <w:rsid w:val="00DE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2B5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AD6798"/>
  </w:style>
  <w:style w:type="character" w:customStyle="1" w:styleId="pun">
    <w:name w:val="pun"/>
    <w:basedOn w:val="DefaultParagraphFont"/>
    <w:rsid w:val="00AD6798"/>
  </w:style>
  <w:style w:type="character" w:customStyle="1" w:styleId="str">
    <w:name w:val="str"/>
    <w:basedOn w:val="DefaultParagraphFont"/>
    <w:rsid w:val="00AD6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6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7C9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DE67C9"/>
  </w:style>
  <w:style w:type="character" w:customStyle="1" w:styleId="gcwxi2kcpjb">
    <w:name w:val="gcwxi2kcpjb"/>
    <w:basedOn w:val="DefaultParagraphFont"/>
    <w:rsid w:val="00DE67C9"/>
  </w:style>
  <w:style w:type="paragraph" w:styleId="BalloonText">
    <w:name w:val="Balloon Text"/>
    <w:basedOn w:val="Normal"/>
    <w:link w:val="BalloonTextChar"/>
    <w:uiPriority w:val="99"/>
    <w:semiHidden/>
    <w:unhideWhenUsed/>
    <w:rsid w:val="00DE6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7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2B58"/>
    <w:rPr>
      <w:color w:val="0000FF" w:themeColor="hyperlink"/>
      <w:u w:val="single"/>
    </w:rPr>
  </w:style>
  <w:style w:type="character" w:customStyle="1" w:styleId="pln">
    <w:name w:val="pln"/>
    <w:basedOn w:val="DefaultParagraphFont"/>
    <w:rsid w:val="00AD6798"/>
  </w:style>
  <w:style w:type="character" w:customStyle="1" w:styleId="pun">
    <w:name w:val="pun"/>
    <w:basedOn w:val="DefaultParagraphFont"/>
    <w:rsid w:val="00AD6798"/>
  </w:style>
  <w:style w:type="character" w:customStyle="1" w:styleId="str">
    <w:name w:val="str"/>
    <w:basedOn w:val="DefaultParagraphFont"/>
    <w:rsid w:val="00AD6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ioportal.org/index.do?tab_index=tab_visualize&amp;cancer_study_id=thca_tcga_pub&amp;genetic_profile_ids_PROFILE_MUTATION_EXTENDED=thca_tcga_pub_mutations&amp;genetic_profile_ids_PROFILE_COPY_NUMBER_ALTERATION=&amp;Z_SCORE_THRESHOLD=2.0&amp;case_set_id=thca_tcga_pub_sequenced&amp;case_ids=&amp;gene_list=BRAF&amp;gene_set_choice=user-defined-list&amp;Action=Submit&amp;show_samples=false&amp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ioportal.org/cross_cancer.do?cancer_study_list=&amp;cancer_study_id=all&amp;data_priority=1&amp;case_ids=&amp;patient_case_select=sample&amp;gene_set_choice=user-defined-list&amp;gene_list=BRAF&amp;clinical_param_selection=null&amp;tab_index=tab_visualize&amp;Action=Submit&amp;Action=Submit#crosscancer/overview/1/BRAF/thca_tcga%2Cthca_tcga_pub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bioportal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C4E429F7.dotm</Template>
  <TotalTime>0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X. (Xiaoyan)</dc:creator>
  <cp:lastModifiedBy>Wu, X. (Xiaoyan)</cp:lastModifiedBy>
  <cp:revision>9</cp:revision>
  <dcterms:created xsi:type="dcterms:W3CDTF">2017-02-15T12:20:00Z</dcterms:created>
  <dcterms:modified xsi:type="dcterms:W3CDTF">2017-02-17T12:08:00Z</dcterms:modified>
</cp:coreProperties>
</file>